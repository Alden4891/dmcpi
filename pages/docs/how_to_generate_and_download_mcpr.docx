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063A0E" w:rsidRDefault="00063A0E">
          <w:pPr>
            <w:rPr>
              <w:kern w:val="28"/>
            </w:rPr>
          </w:pPr>
        </w:p>
        <w:p w:rsidR="00063A0E" w:rsidRDefault="00C11AD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A2ED3BD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</w:p>
      </w:sdtContent>
    </w:sdt>
    <w:sdt>
      <w:sdtPr>
        <w:id w:val="633372245"/>
        <w:placeholder>
          <w:docPart w:val="222621E054584D34B8B6B77B4D0A84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63A0E" w:rsidRDefault="00904741">
          <w:pPr>
            <w:pStyle w:val="Title"/>
          </w:pPr>
          <w:r>
            <w:t>User guide</w:t>
          </w:r>
        </w:p>
      </w:sdtContent>
    </w:sdt>
    <w:p w:rsidR="00063A0E" w:rsidRDefault="00C11AD7">
      <w:pPr>
        <w:pStyle w:val="Subtitle"/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A0E" w:rsidRDefault="00CE4197">
                              <w:pPr>
                                <w:pStyle w:val="Subtitle"/>
                                <w:rPr>
                                  <w:color w:val="C8C8B1" w:themeColor="background2"/>
                                </w:rPr>
                              </w:pPr>
                              <w:r w:rsidRPr="00CE4197">
                                <w:rPr>
                                  <w:noProof/>
                                  <w:color w:val="C8C8B1" w:themeColor="background2"/>
                                </w:rPr>
                                <w:drawing>
                                  <wp:inline distT="0" distB="0" distL="0" distR="0">
                                    <wp:extent cx="1421765" cy="1421765"/>
                                    <wp:effectExtent l="0" t="0" r="6985" b="6985"/>
                                    <wp:docPr id="6" name="Picture 6" descr="C:\Users\dswdhasee\Desktop\backup\DEV\sys\SysDev_01032018_a\root\dmcpi\pages\images\dmcpi_log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dswdhasee\Desktop\backup\DEV\sys\SysDev_01032018_a\root\dmcpi\pages\images\dmcpi_logo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1765" cy="1421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Start w:id="0" w:name="_GoBack"/>
                              <w:bookmarkEnd w:id="0"/>
                              <w:r w:rsidR="00904741" w:rsidRPr="00904741">
                                <w:rPr>
                                  <w:color w:val="C8C8B1" w:themeColor="background2"/>
                                </w:rPr>
                                <w:t>Diamond Memorial Care Plans Inc.</w:t>
                              </w:r>
                            </w:p>
                            <w:p w:rsidR="00063A0E" w:rsidRDefault="0042715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http://dmcpi.com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">
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063A0E" w:rsidRDefault="00CE4197">
                        <w:pPr>
                          <w:pStyle w:val="Subtitle"/>
                          <w:rPr>
                            <w:color w:val="C8C8B1" w:themeColor="background2"/>
                          </w:rPr>
                        </w:pPr>
                        <w:r w:rsidRPr="00CE4197">
                          <w:rPr>
                            <w:noProof/>
                            <w:color w:val="C8C8B1" w:themeColor="background2"/>
                          </w:rPr>
                          <w:drawing>
                            <wp:inline distT="0" distB="0" distL="0" distR="0">
                              <wp:extent cx="1421765" cy="1421765"/>
                              <wp:effectExtent l="0" t="0" r="6985" b="6985"/>
                              <wp:docPr id="6" name="Picture 6" descr="C:\Users\dswdhasee\Desktop\backup\DEV\sys\SysDev_01032018_a\root\dmcpi\pages\images\dmcpi_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dswdhasee\Desktop\backup\DEV\sys\SysDev_01032018_a\root\dmcpi\pages\images\dmcpi_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1765" cy="1421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Start w:id="1" w:name="_GoBack"/>
                        <w:bookmarkEnd w:id="1"/>
                        <w:r w:rsidR="00904741" w:rsidRPr="00904741">
                          <w:rPr>
                            <w:color w:val="C8C8B1" w:themeColor="background2"/>
                          </w:rPr>
                          <w:t>Diamond Memorial Care Plans Inc.</w:t>
                        </w:r>
                      </w:p>
                      <w:p w:rsidR="00063A0E" w:rsidRDefault="0042715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http://dmcpi.com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6204D">
        <w:t>HOW TO GENERATE AND DOWNLOAD MCPR</w:t>
      </w: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904741" w:rsidRDefault="00904741">
      <w:pPr>
        <w:spacing w:line="276" w:lineRule="auto"/>
      </w:pPr>
      <w:r>
        <w:br w:type="page"/>
      </w:r>
    </w:p>
    <w:p w:rsidR="00063A0E" w:rsidRDefault="000C6790" w:rsidP="0042715B">
      <w:pPr>
        <w:pStyle w:val="ListParagraph"/>
        <w:numPr>
          <w:ilvl w:val="0"/>
          <w:numId w:val="1"/>
        </w:numPr>
      </w:pPr>
      <w:r>
        <w:lastRenderedPageBreak/>
        <w:t>Login with your user credentials</w:t>
      </w:r>
    </w:p>
    <w:p w:rsidR="000C6790" w:rsidRDefault="00F50818" w:rsidP="0042715B">
      <w:pPr>
        <w:pStyle w:val="ListParagraph"/>
        <w:numPr>
          <w:ilvl w:val="0"/>
          <w:numId w:val="1"/>
        </w:numPr>
      </w:pPr>
      <w:r>
        <w:rPr>
          <w:noProof/>
        </w:rPr>
        <w:t>Navigate to “</w:t>
      </w:r>
      <w:r w:rsidR="00F6204D">
        <w:rPr>
          <w:noProof/>
        </w:rPr>
        <w:t>REPORTS</w:t>
      </w:r>
      <w:r>
        <w:rPr>
          <w:noProof/>
        </w:rPr>
        <w:t>”</w:t>
      </w:r>
      <w:r w:rsidR="00F6204D">
        <w:rPr>
          <w:noProof/>
        </w:rPr>
        <w:t xml:space="preserve"> MODULE</w:t>
      </w:r>
      <w:r>
        <w:rPr>
          <w:noProof/>
        </w:rPr>
        <w:t xml:space="preserve">  then select “</w:t>
      </w:r>
      <w:r w:rsidR="00F6204D">
        <w:rPr>
          <w:noProof/>
        </w:rPr>
        <w:t>MCPR REPORTS</w:t>
      </w:r>
      <w:r>
        <w:rPr>
          <w:noProof/>
        </w:rPr>
        <w:t>”.</w:t>
      </w:r>
    </w:p>
    <w:p w:rsidR="00F50818" w:rsidRDefault="00F6204D" w:rsidP="00F50818">
      <w:pPr>
        <w:pStyle w:val="ListParagraph"/>
      </w:pPr>
      <w:r>
        <w:rPr>
          <w:noProof/>
        </w:rPr>
        <w:drawing>
          <wp:inline distT="0" distB="0" distL="0" distR="0" wp14:anchorId="0144A428" wp14:editId="051C5A35">
            <wp:extent cx="4340087" cy="3094225"/>
            <wp:effectExtent l="152400" t="152400" r="36576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" t="30738" r="65631" b="25834"/>
                    <a:stretch/>
                  </pic:blipFill>
                  <pic:spPr bwMode="auto">
                    <a:xfrm>
                      <a:off x="0" y="0"/>
                      <a:ext cx="4346290" cy="3098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CE9" w:rsidRDefault="00DE6CE9" w:rsidP="0042715B">
      <w:pPr>
        <w:pStyle w:val="ListParagraph"/>
        <w:numPr>
          <w:ilvl w:val="0"/>
          <w:numId w:val="1"/>
        </w:numPr>
      </w:pPr>
      <w:r>
        <w:t xml:space="preserve">To </w:t>
      </w:r>
      <w:r w:rsidR="00B0329C">
        <w:t>generate MCPR</w:t>
      </w:r>
      <w:r w:rsidR="00F40C94">
        <w:t>, s</w:t>
      </w:r>
      <w:r>
        <w:t xml:space="preserve">elect the </w:t>
      </w:r>
      <w:r w:rsidR="00F40C94">
        <w:t>“New MCPR”</w:t>
      </w:r>
      <w:r>
        <w:t xml:space="preserve"> button located at the upper right corner of the screen. </w:t>
      </w:r>
      <w:r w:rsidR="0041559A">
        <w:t>Then fill all required information inside the box then generate.</w:t>
      </w:r>
    </w:p>
    <w:p w:rsidR="0041559A" w:rsidRDefault="0041559A" w:rsidP="0041559A">
      <w:pPr>
        <w:pStyle w:val="ListParagraph"/>
      </w:pPr>
    </w:p>
    <w:p w:rsidR="0041559A" w:rsidRDefault="0041559A" w:rsidP="0041559A">
      <w:pPr>
        <w:pStyle w:val="ListParagraph"/>
      </w:pPr>
      <w:r>
        <w:rPr>
          <w:noProof/>
        </w:rPr>
        <w:drawing>
          <wp:inline distT="0" distB="0" distL="0" distR="0" wp14:anchorId="171A7F53" wp14:editId="37B4DD30">
            <wp:extent cx="2604052" cy="1955981"/>
            <wp:effectExtent l="152400" t="152400" r="36830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446" t="16935" r="37371" b="48102"/>
                    <a:stretch/>
                  </pic:blipFill>
                  <pic:spPr bwMode="auto">
                    <a:xfrm>
                      <a:off x="0" y="0"/>
                      <a:ext cx="2610198" cy="1960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FEF" w:rsidRDefault="00FA0FEF">
      <w:pPr>
        <w:spacing w:line="276" w:lineRule="auto"/>
      </w:pPr>
      <w:r>
        <w:br w:type="page"/>
      </w:r>
    </w:p>
    <w:p w:rsidR="00DE6CE9" w:rsidRDefault="00DE6CE9" w:rsidP="0042715B">
      <w:pPr>
        <w:pStyle w:val="ListParagraph"/>
        <w:numPr>
          <w:ilvl w:val="0"/>
          <w:numId w:val="1"/>
        </w:numPr>
      </w:pPr>
      <w:r>
        <w:lastRenderedPageBreak/>
        <w:t xml:space="preserve">To </w:t>
      </w:r>
      <w:r w:rsidR="00D841DE">
        <w:t>Download MCPR</w:t>
      </w:r>
      <w:r w:rsidR="00CC7F62">
        <w:t xml:space="preserve">, Search the </w:t>
      </w:r>
      <w:r w:rsidR="007545A8">
        <w:t>MCPR entry</w:t>
      </w:r>
      <w:r w:rsidR="00CC7F62">
        <w:t xml:space="preserve"> in the search box. Then select the Green Button at the far right of the table.</w:t>
      </w:r>
    </w:p>
    <w:p w:rsidR="00DE6CE9" w:rsidRDefault="00DE6CE9" w:rsidP="00DE6CE9">
      <w:pPr>
        <w:pStyle w:val="ListParagraph"/>
        <w:rPr>
          <w:noProof/>
        </w:rPr>
      </w:pPr>
    </w:p>
    <w:p w:rsidR="00FA0FEF" w:rsidRDefault="00FA0FEF" w:rsidP="00DE6CE9">
      <w:pPr>
        <w:pStyle w:val="ListParagraph"/>
      </w:pPr>
      <w:r>
        <w:rPr>
          <w:noProof/>
        </w:rPr>
        <w:drawing>
          <wp:inline distT="0" distB="0" distL="0" distR="0">
            <wp:extent cx="5353878" cy="1420265"/>
            <wp:effectExtent l="152400" t="152400" r="361315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86" cy="1421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741" w:rsidRDefault="00904741" w:rsidP="00904741">
      <w:pPr>
        <w:pStyle w:val="ListParagraph"/>
      </w:pPr>
    </w:p>
    <w:p w:rsidR="00904741" w:rsidRDefault="00904741" w:rsidP="00904741">
      <w:pPr>
        <w:pStyle w:val="ListParagraph"/>
      </w:pPr>
    </w:p>
    <w:p w:rsidR="00F50818" w:rsidRDefault="00FA0FEF" w:rsidP="0042715B">
      <w:pPr>
        <w:pStyle w:val="ListParagraph"/>
        <w:numPr>
          <w:ilvl w:val="0"/>
          <w:numId w:val="1"/>
        </w:numPr>
      </w:pPr>
      <w:r>
        <w:t xml:space="preserve">To download MCPR for OFFLINE encoding (for encoders only), click the BLUE button </w:t>
      </w:r>
      <w:r w:rsidR="00DE6CE9">
        <w:t xml:space="preserve"> </w:t>
      </w:r>
    </w:p>
    <w:p w:rsidR="00DE6CE9" w:rsidRDefault="00DE6CE9" w:rsidP="00DE6CE9">
      <w:pPr>
        <w:pStyle w:val="ListParagraph"/>
        <w:rPr>
          <w:noProof/>
        </w:rPr>
      </w:pPr>
    </w:p>
    <w:p w:rsidR="004A725E" w:rsidRDefault="00FA0FEF" w:rsidP="00904741">
      <w:pPr>
        <w:pStyle w:val="ListParagraph"/>
      </w:pPr>
      <w:r>
        <w:rPr>
          <w:noProof/>
        </w:rPr>
        <w:drawing>
          <wp:inline distT="0" distB="0" distL="0" distR="0">
            <wp:extent cx="5314122" cy="1174400"/>
            <wp:effectExtent l="152400" t="152400" r="363220" b="3689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75" cy="1177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0FEF" w:rsidRDefault="00FA0FEF" w:rsidP="00904741">
      <w:pPr>
        <w:pStyle w:val="ListParagraph"/>
      </w:pPr>
    </w:p>
    <w:p w:rsidR="00DE6CE9" w:rsidRDefault="00DE6CE9" w:rsidP="00FA0FEF">
      <w:pPr>
        <w:pStyle w:val="ListParagraph"/>
      </w:pPr>
    </w:p>
    <w:sectPr w:rsidR="00DE6CE9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6C" w:rsidRDefault="00D1736C">
      <w:pPr>
        <w:spacing w:after="0" w:line="240" w:lineRule="auto"/>
      </w:pPr>
      <w:r>
        <w:separator/>
      </w:r>
    </w:p>
  </w:endnote>
  <w:endnote w:type="continuationSeparator" w:id="0">
    <w:p w:rsidR="00D1736C" w:rsidRDefault="00D1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0E" w:rsidRDefault="00C11A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3A0E" w:rsidRDefault="00063A0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063A0E" w:rsidRDefault="00063A0E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3A0E" w:rsidRDefault="00C11AD7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CE419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063A0E" w:rsidRDefault="00C11AD7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CE419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0111B1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5377B0A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6BD4526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6C" w:rsidRDefault="00D1736C">
      <w:pPr>
        <w:spacing w:after="0" w:line="240" w:lineRule="auto"/>
      </w:pPr>
      <w:r>
        <w:separator/>
      </w:r>
    </w:p>
  </w:footnote>
  <w:footnote w:type="continuationSeparator" w:id="0">
    <w:p w:rsidR="00D1736C" w:rsidRDefault="00D17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37A53"/>
    <w:multiLevelType w:val="hybridMultilevel"/>
    <w:tmpl w:val="4616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5B"/>
    <w:rsid w:val="00063A0E"/>
    <w:rsid w:val="000C6790"/>
    <w:rsid w:val="00227708"/>
    <w:rsid w:val="0036375C"/>
    <w:rsid w:val="003B7349"/>
    <w:rsid w:val="0041559A"/>
    <w:rsid w:val="0042715B"/>
    <w:rsid w:val="004A725E"/>
    <w:rsid w:val="00524AE6"/>
    <w:rsid w:val="006700F7"/>
    <w:rsid w:val="007545A8"/>
    <w:rsid w:val="007C7F94"/>
    <w:rsid w:val="008C5CC2"/>
    <w:rsid w:val="00904741"/>
    <w:rsid w:val="009F1302"/>
    <w:rsid w:val="00B0329C"/>
    <w:rsid w:val="00C11AD7"/>
    <w:rsid w:val="00CC7F62"/>
    <w:rsid w:val="00CE4197"/>
    <w:rsid w:val="00D1736C"/>
    <w:rsid w:val="00D841DE"/>
    <w:rsid w:val="00DE6CE9"/>
    <w:rsid w:val="00F40C94"/>
    <w:rsid w:val="00F50818"/>
    <w:rsid w:val="00F6204D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55EDB9-4E58-4FC7-A215-E3D7EBF7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621E054584D34B8B6B77B4D0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685B-BF9D-4FFB-9521-19287D6FFB89}"/>
      </w:docPartPr>
      <w:docPartBody>
        <w:p w:rsidR="000D523A" w:rsidRDefault="00C81969">
          <w:pPr>
            <w:pStyle w:val="222621E054584D34B8B6B77B4D0A84D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69"/>
    <w:rsid w:val="000D523A"/>
    <w:rsid w:val="00732CEE"/>
    <w:rsid w:val="00A31AC4"/>
    <w:rsid w:val="00AF569D"/>
    <w:rsid w:val="00C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621E054584D34B8B6B77B4D0A84D9">
    <w:name w:val="222621E054584D34B8B6B77B4D0A84D9"/>
  </w:style>
  <w:style w:type="paragraph" w:customStyle="1" w:styleId="29AD137AE75B4877A248C8A9B1A7957C">
    <w:name w:val="29AD137AE75B4877A248C8A9B1A7957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0B26F50B89DD4FA6BA05276564130B36">
    <w:name w:val="0B26F50B89DD4FA6BA05276564130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41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how to MANAGE plans</dc:subject>
  <dc:creator>dswdhasee</dc:creator>
  <cp:lastModifiedBy>dswdhasee</cp:lastModifiedBy>
  <cp:revision>20</cp:revision>
  <cp:lastPrinted>2019-01-05T15:09:00Z</cp:lastPrinted>
  <dcterms:created xsi:type="dcterms:W3CDTF">2019-01-05T14:33:00Z</dcterms:created>
  <dcterms:modified xsi:type="dcterms:W3CDTF">2019-01-06T06:56:00Z</dcterms:modified>
</cp:coreProperties>
</file>