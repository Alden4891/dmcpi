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063A0E" w:rsidRDefault="00063A0E">
          <w:pPr>
            <w:rPr>
              <w:kern w:val="28"/>
            </w:rPr>
          </w:pPr>
        </w:p>
        <w:p w:rsidR="00063A0E" w:rsidRDefault="00C11AD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A2ED3BD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</w:p>
      </w:sdtContent>
    </w:sdt>
    <w:sdt>
      <w:sdtPr>
        <w:id w:val="633372245"/>
        <w:placeholder>
          <w:docPart w:val="222621E054584D34B8B6B77B4D0A84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063A0E" w:rsidRDefault="00904741">
          <w:pPr>
            <w:pStyle w:val="Title"/>
          </w:pPr>
          <w:r>
            <w:t>User guide</w:t>
          </w:r>
        </w:p>
      </w:sdtContent>
    </w:sdt>
    <w:p w:rsidR="00063A0E" w:rsidRDefault="00C11AD7">
      <w:pPr>
        <w:pStyle w:val="Subtitle"/>
      </w:pP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A0E" w:rsidRDefault="008A434F">
                              <w:pPr>
                                <w:pStyle w:val="Subtitle"/>
                                <w:rPr>
                                  <w:color w:val="C8C8B1" w:themeColor="background2"/>
                                </w:rPr>
                              </w:pPr>
                              <w:r w:rsidRPr="008A434F">
                                <w:rPr>
                                  <w:noProof/>
                                  <w:color w:val="C8C8B1" w:themeColor="background2"/>
                                </w:rPr>
                                <w:drawing>
                                  <wp:inline distT="0" distB="0" distL="0" distR="0">
                                    <wp:extent cx="1421765" cy="1421765"/>
                                    <wp:effectExtent l="0" t="0" r="6985" b="6985"/>
                                    <wp:docPr id="2" name="Picture 2" descr="C:\Users\dswdhasee\Desktop\backup\DEV\sys\SysDev_01032018_a\root\dmcpi\pages\images\dmcpi_logo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:\Users\dswdhasee\Desktop\backup\DEV\sys\SysDev_01032018_a\root\dmcpi\pages\images\dmcpi_logo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1765" cy="1421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Start w:id="0" w:name="_GoBack"/>
                              <w:bookmarkEnd w:id="0"/>
                              <w:r w:rsidR="00904741" w:rsidRPr="00904741">
                                <w:rPr>
                                  <w:color w:val="C8C8B1" w:themeColor="background2"/>
                                </w:rPr>
                                <w:t>Diamond Memorial Care Plans Inc.</w:t>
                              </w:r>
                            </w:p>
                            <w:p w:rsidR="00063A0E" w:rsidRDefault="0042715B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http://dmcpi.com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">
                <v:rect id="Rectangle 18" o:spid="_x0000_s1027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28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063A0E" w:rsidRDefault="008A434F">
                        <w:pPr>
                          <w:pStyle w:val="Subtitle"/>
                          <w:rPr>
                            <w:color w:val="C8C8B1" w:themeColor="background2"/>
                          </w:rPr>
                        </w:pPr>
                        <w:r w:rsidRPr="008A434F">
                          <w:rPr>
                            <w:noProof/>
                            <w:color w:val="C8C8B1" w:themeColor="background2"/>
                          </w:rPr>
                          <w:drawing>
                            <wp:inline distT="0" distB="0" distL="0" distR="0">
                              <wp:extent cx="1421765" cy="1421765"/>
                              <wp:effectExtent l="0" t="0" r="6985" b="6985"/>
                              <wp:docPr id="2" name="Picture 2" descr="C:\Users\dswdhasee\Desktop\backup\DEV\sys\SysDev_01032018_a\root\dmcpi\pages\images\dmcpi_log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dswdhasee\Desktop\backup\DEV\sys\SysDev_01032018_a\root\dmcpi\pages\images\dmcpi_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1765" cy="14217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Start w:id="1" w:name="_GoBack"/>
                        <w:bookmarkEnd w:id="1"/>
                        <w:r w:rsidR="00904741" w:rsidRPr="00904741">
                          <w:rPr>
                            <w:color w:val="C8C8B1" w:themeColor="background2"/>
                          </w:rPr>
                          <w:t>Diamond Memorial Care Plans Inc.</w:t>
                        </w:r>
                      </w:p>
                      <w:p w:rsidR="00063A0E" w:rsidRDefault="0042715B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http://dmcpi.com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6204D">
        <w:t xml:space="preserve">HOW TO </w:t>
      </w:r>
      <w:r w:rsidR="00596CBB">
        <w:t>upload</w:t>
      </w:r>
      <w:r w:rsidR="00F6204D">
        <w:t xml:space="preserve"> </w:t>
      </w:r>
      <w:r w:rsidR="00596CBB">
        <w:t>offline encoded</w:t>
      </w:r>
      <w:r w:rsidR="00F6204D">
        <w:t xml:space="preserve"> MCPR</w:t>
      </w:r>
      <w:r w:rsidR="00596CBB">
        <w:t xml:space="preserve"> data</w:t>
      </w: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>
      <w:pPr>
        <w:spacing w:line="276" w:lineRule="auto"/>
      </w:pPr>
      <w:r>
        <w:br w:type="page"/>
      </w:r>
    </w:p>
    <w:p w:rsidR="00063A0E" w:rsidRDefault="000C6790" w:rsidP="0042715B">
      <w:pPr>
        <w:pStyle w:val="ListParagraph"/>
        <w:numPr>
          <w:ilvl w:val="0"/>
          <w:numId w:val="1"/>
        </w:numPr>
      </w:pPr>
      <w:r>
        <w:lastRenderedPageBreak/>
        <w:t>Login with your user credentials</w:t>
      </w:r>
    </w:p>
    <w:p w:rsidR="000C6790" w:rsidRDefault="00F50818" w:rsidP="0042715B">
      <w:pPr>
        <w:pStyle w:val="ListParagraph"/>
        <w:numPr>
          <w:ilvl w:val="0"/>
          <w:numId w:val="1"/>
        </w:numPr>
      </w:pPr>
      <w:r>
        <w:rPr>
          <w:noProof/>
        </w:rPr>
        <w:t>Navigate to “</w:t>
      </w:r>
      <w:r w:rsidR="00F37A27">
        <w:rPr>
          <w:noProof/>
        </w:rPr>
        <w:t>MEMBER</w:t>
      </w:r>
      <w:r>
        <w:rPr>
          <w:noProof/>
        </w:rPr>
        <w:t>”</w:t>
      </w:r>
      <w:r w:rsidR="00F6204D">
        <w:rPr>
          <w:noProof/>
        </w:rPr>
        <w:t xml:space="preserve"> MODULE</w:t>
      </w:r>
      <w:r>
        <w:rPr>
          <w:noProof/>
        </w:rPr>
        <w:t xml:space="preserve">  then select “</w:t>
      </w:r>
      <w:r w:rsidR="00F37A27">
        <w:rPr>
          <w:noProof/>
        </w:rPr>
        <w:t>UPLOAD MCPR DATA</w:t>
      </w:r>
      <w:r>
        <w:rPr>
          <w:noProof/>
        </w:rPr>
        <w:t>”.</w:t>
      </w:r>
    </w:p>
    <w:p w:rsidR="00F50818" w:rsidRDefault="00F37A27" w:rsidP="00F50818">
      <w:pPr>
        <w:pStyle w:val="ListParagraph"/>
      </w:pPr>
      <w:r>
        <w:rPr>
          <w:noProof/>
        </w:rPr>
        <w:drawing>
          <wp:inline distT="0" distB="0" distL="0" distR="0">
            <wp:extent cx="3061335" cy="2544445"/>
            <wp:effectExtent l="152400" t="152400" r="367665" b="3702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544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CE9" w:rsidRDefault="00F37A27" w:rsidP="0042715B">
      <w:pPr>
        <w:pStyle w:val="ListParagraph"/>
        <w:numPr>
          <w:ilvl w:val="0"/>
          <w:numId w:val="1"/>
        </w:numPr>
      </w:pPr>
      <w:r>
        <w:t xml:space="preserve">Find the “UPLOAD EXCEL” </w:t>
      </w:r>
      <w:r w:rsidR="00DE6CE9">
        <w:t>button located at the upper right corner of the screen</w:t>
      </w:r>
      <w:r>
        <w:t xml:space="preserve"> then click browse button</w:t>
      </w:r>
      <w:r w:rsidR="0041559A">
        <w:t>.</w:t>
      </w:r>
      <w:r>
        <w:t xml:space="preserve"> Select the excel file the click submit. (</w:t>
      </w:r>
      <w:r w:rsidRPr="00F37A27">
        <w:rPr>
          <w:i/>
        </w:rPr>
        <w:t>wait for the system to finish uploading</w:t>
      </w:r>
      <w:r>
        <w:t>)</w:t>
      </w:r>
    </w:p>
    <w:p w:rsidR="00F37A27" w:rsidRDefault="00F37A27" w:rsidP="00F37A27">
      <w:pPr>
        <w:pStyle w:val="ListParagraph"/>
      </w:pPr>
    </w:p>
    <w:p w:rsidR="0041559A" w:rsidRPr="00037C47" w:rsidRDefault="00F37A27" w:rsidP="00173829">
      <w:pPr>
        <w:pStyle w:val="ListParagraph"/>
        <w:rPr>
          <w:color w:val="FF0000"/>
        </w:rPr>
      </w:pPr>
      <w:r w:rsidRPr="00037C47">
        <w:rPr>
          <w:color w:val="FF0000"/>
        </w:rPr>
        <w:t>Note: the document must be in excel format (*.</w:t>
      </w:r>
      <w:proofErr w:type="spellStart"/>
      <w:r w:rsidRPr="00037C47">
        <w:rPr>
          <w:color w:val="FF0000"/>
        </w:rPr>
        <w:t>xlsx</w:t>
      </w:r>
      <w:proofErr w:type="spellEnd"/>
      <w:r w:rsidRPr="00037C47">
        <w:rPr>
          <w:color w:val="FF0000"/>
        </w:rPr>
        <w:t>)</w:t>
      </w:r>
    </w:p>
    <w:p w:rsidR="0041559A" w:rsidRDefault="00F37A27" w:rsidP="0041559A">
      <w:pPr>
        <w:pStyle w:val="ListParagraph"/>
      </w:pPr>
      <w:r>
        <w:rPr>
          <w:noProof/>
        </w:rPr>
        <w:drawing>
          <wp:inline distT="0" distB="0" distL="0" distR="0">
            <wp:extent cx="4856922" cy="1575244"/>
            <wp:effectExtent l="152400" t="152400" r="363220" b="3683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98" cy="1576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0FEF" w:rsidRDefault="00FA0FEF">
      <w:pPr>
        <w:spacing w:line="276" w:lineRule="auto"/>
      </w:pPr>
      <w:r>
        <w:br w:type="page"/>
      </w:r>
    </w:p>
    <w:p w:rsidR="00DE6CE9" w:rsidRDefault="0094046D" w:rsidP="0042715B">
      <w:pPr>
        <w:pStyle w:val="ListParagraph"/>
        <w:numPr>
          <w:ilvl w:val="0"/>
          <w:numId w:val="1"/>
        </w:numPr>
      </w:pPr>
      <w:r>
        <w:lastRenderedPageBreak/>
        <w:t xml:space="preserve">The system will display information of the uploaded document for review. (you can </w:t>
      </w:r>
      <w:proofErr w:type="spellStart"/>
      <w:r>
        <w:t>reupload</w:t>
      </w:r>
      <w:proofErr w:type="spellEnd"/>
      <w:r>
        <w:t xml:space="preserve"> your excel if you got a revision) </w:t>
      </w:r>
    </w:p>
    <w:p w:rsidR="00DE6CE9" w:rsidRDefault="00DE6CE9" w:rsidP="00DE6CE9">
      <w:pPr>
        <w:pStyle w:val="ListParagraph"/>
        <w:rPr>
          <w:noProof/>
        </w:rPr>
      </w:pPr>
    </w:p>
    <w:p w:rsidR="00FA0FEF" w:rsidRDefault="00B74F98" w:rsidP="00DE6CE9">
      <w:pPr>
        <w:pStyle w:val="ListParagraph"/>
      </w:pPr>
      <w:r>
        <w:rPr>
          <w:noProof/>
        </w:rPr>
        <w:drawing>
          <wp:inline distT="0" distB="0" distL="0" distR="0" wp14:anchorId="604F3996" wp14:editId="37FF0598">
            <wp:extent cx="5353575" cy="2736416"/>
            <wp:effectExtent l="152400" t="152400" r="36195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04" t="15092" r="1553" b="8902"/>
                    <a:stretch/>
                  </pic:blipFill>
                  <pic:spPr bwMode="auto">
                    <a:xfrm>
                      <a:off x="0" y="0"/>
                      <a:ext cx="5353833" cy="2736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F50818" w:rsidRDefault="00B74F98" w:rsidP="0042715B">
      <w:pPr>
        <w:pStyle w:val="ListParagraph"/>
        <w:numPr>
          <w:ilvl w:val="0"/>
          <w:numId w:val="1"/>
        </w:numPr>
      </w:pPr>
      <w:r>
        <w:t>Finally, Click “SYNC NOW!” butto</w:t>
      </w:r>
      <w:r w:rsidR="007C212B">
        <w:t>n – this will synchronized the information in your excel and the database.</w:t>
      </w:r>
    </w:p>
    <w:p w:rsidR="007C212B" w:rsidRDefault="007C212B" w:rsidP="007C212B">
      <w:pPr>
        <w:pStyle w:val="ListParagraph"/>
      </w:pPr>
    </w:p>
    <w:p w:rsidR="007C212B" w:rsidRPr="00037C47" w:rsidRDefault="007C212B" w:rsidP="007C212B">
      <w:pPr>
        <w:pStyle w:val="ListParagraph"/>
        <w:rPr>
          <w:color w:val="FF0000"/>
        </w:rPr>
      </w:pPr>
      <w:r w:rsidRPr="00037C47">
        <w:rPr>
          <w:color w:val="FF0000"/>
        </w:rPr>
        <w:t>Note: the system will prompt if then OR/PR already used.</w:t>
      </w:r>
    </w:p>
    <w:p w:rsidR="00DE6CE9" w:rsidRDefault="00DE6CE9" w:rsidP="00DE6CE9">
      <w:pPr>
        <w:pStyle w:val="ListParagraph"/>
        <w:rPr>
          <w:noProof/>
        </w:rPr>
      </w:pPr>
    </w:p>
    <w:p w:rsidR="004A725E" w:rsidRDefault="00037C47" w:rsidP="00904741">
      <w:pPr>
        <w:pStyle w:val="ListParagraph"/>
      </w:pPr>
      <w:r>
        <w:rPr>
          <w:noProof/>
        </w:rPr>
        <w:drawing>
          <wp:inline distT="0" distB="0" distL="0" distR="0" wp14:anchorId="77E8A7A5" wp14:editId="4942263E">
            <wp:extent cx="3551583" cy="2822714"/>
            <wp:effectExtent l="152400" t="152400" r="353695" b="3587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114" t="14907" r="29390" b="6681"/>
                    <a:stretch/>
                  </pic:blipFill>
                  <pic:spPr bwMode="auto">
                    <a:xfrm>
                      <a:off x="0" y="0"/>
                      <a:ext cx="3552159" cy="2823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FEF" w:rsidRDefault="00FA0FEF" w:rsidP="00904741">
      <w:pPr>
        <w:pStyle w:val="ListParagraph"/>
      </w:pPr>
    </w:p>
    <w:p w:rsidR="00DE6CE9" w:rsidRDefault="00DE6CE9" w:rsidP="00FA0FEF">
      <w:pPr>
        <w:pStyle w:val="ListParagraph"/>
      </w:pPr>
    </w:p>
    <w:sectPr w:rsidR="00DE6CE9"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2E8" w:rsidRDefault="00C712E8">
      <w:pPr>
        <w:spacing w:after="0" w:line="240" w:lineRule="auto"/>
      </w:pPr>
      <w:r>
        <w:separator/>
      </w:r>
    </w:p>
  </w:endnote>
  <w:endnote w:type="continuationSeparator" w:id="0">
    <w:p w:rsidR="00C712E8" w:rsidRDefault="00C7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A0E" w:rsidRDefault="00C11A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3A0E" w:rsidRDefault="00063A0E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063A0E" w:rsidRDefault="00063A0E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3A0E" w:rsidRDefault="00C11AD7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A434F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063A0E" w:rsidRDefault="00C11AD7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A434F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3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D0111B1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5377B0A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6BD4526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2E8" w:rsidRDefault="00C712E8">
      <w:pPr>
        <w:spacing w:after="0" w:line="240" w:lineRule="auto"/>
      </w:pPr>
      <w:r>
        <w:separator/>
      </w:r>
    </w:p>
  </w:footnote>
  <w:footnote w:type="continuationSeparator" w:id="0">
    <w:p w:rsidR="00C712E8" w:rsidRDefault="00C7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37A53"/>
    <w:multiLevelType w:val="hybridMultilevel"/>
    <w:tmpl w:val="4616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5B"/>
    <w:rsid w:val="00037C47"/>
    <w:rsid w:val="00063A0E"/>
    <w:rsid w:val="000C6790"/>
    <w:rsid w:val="00173829"/>
    <w:rsid w:val="00227708"/>
    <w:rsid w:val="0036375C"/>
    <w:rsid w:val="003B7349"/>
    <w:rsid w:val="0041559A"/>
    <w:rsid w:val="0042715B"/>
    <w:rsid w:val="00445208"/>
    <w:rsid w:val="004A725E"/>
    <w:rsid w:val="004E1334"/>
    <w:rsid w:val="00524AE6"/>
    <w:rsid w:val="00596CBB"/>
    <w:rsid w:val="007545A8"/>
    <w:rsid w:val="007C212B"/>
    <w:rsid w:val="007C7F94"/>
    <w:rsid w:val="008A434F"/>
    <w:rsid w:val="008C5CC2"/>
    <w:rsid w:val="00904741"/>
    <w:rsid w:val="0094046D"/>
    <w:rsid w:val="009F1302"/>
    <w:rsid w:val="00B0329C"/>
    <w:rsid w:val="00B74F98"/>
    <w:rsid w:val="00C11AD7"/>
    <w:rsid w:val="00C712E8"/>
    <w:rsid w:val="00CC7F62"/>
    <w:rsid w:val="00D841DE"/>
    <w:rsid w:val="00DE6CE9"/>
    <w:rsid w:val="00F37A27"/>
    <w:rsid w:val="00F40C94"/>
    <w:rsid w:val="00F50818"/>
    <w:rsid w:val="00F6204D"/>
    <w:rsid w:val="00F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55EDB9-4E58-4FC7-A215-E3D7EBF7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2621E054584D34B8B6B77B4D0A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685B-BF9D-4FFB-9521-19287D6FFB89}"/>
      </w:docPartPr>
      <w:docPartBody>
        <w:p w:rsidR="000D523A" w:rsidRDefault="00C81969">
          <w:pPr>
            <w:pStyle w:val="222621E054584D34B8B6B77B4D0A84D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69"/>
    <w:rsid w:val="000D523A"/>
    <w:rsid w:val="00720563"/>
    <w:rsid w:val="00732CEE"/>
    <w:rsid w:val="009749A3"/>
    <w:rsid w:val="00C8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2621E054584D34B8B6B77B4D0A84D9">
    <w:name w:val="222621E054584D34B8B6B77B4D0A84D9"/>
  </w:style>
  <w:style w:type="paragraph" w:customStyle="1" w:styleId="29AD137AE75B4877A248C8A9B1A7957C">
    <w:name w:val="29AD137AE75B4877A248C8A9B1A7957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0B26F50B89DD4FA6BA05276564130B36">
    <w:name w:val="0B26F50B89DD4FA6BA05276564130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18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how to MANAGE plans</dc:subject>
  <dc:creator>dswdhasee</dc:creator>
  <cp:lastModifiedBy>dswdhasee</cp:lastModifiedBy>
  <cp:revision>10</cp:revision>
  <cp:lastPrinted>2019-01-05T15:23:00Z</cp:lastPrinted>
  <dcterms:created xsi:type="dcterms:W3CDTF">2019-01-05T15:25:00Z</dcterms:created>
  <dcterms:modified xsi:type="dcterms:W3CDTF">2019-01-06T06:56:00Z</dcterms:modified>
</cp:coreProperties>
</file>